
<file path=[Content_Types].xml><?xml version="1.0" encoding="utf-8"?>
<Types xmlns="http://schemas.openxmlformats.org/package/2006/content-types">
  <Default Extension="wmf" ContentType="image/x-wmf"/>
  <Default Extension="xml" ContentType="application/xml"/>
  <Default Extension="bin" ContentType="application/vnd.openxmlformats-officedocument.oleObject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  <w:t xml:space="preserve">                                                                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 </w:t>
      </w: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>IDEATION PHASE</w:t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  <w:r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  <w:t xml:space="preserve">                                    DEFINE THE PROBLEM STATEMENTS</w:t>
      </w:r>
    </w:p>
    <w:tbl>
      <w:tblPr>
        <w:tblStyle w:val="style10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25"/>
        <w:gridCol w:w="5198"/>
      </w:tblGrid>
      <w:tr>
        <w:trPr>
          <w:trHeight w:val="300" w:hRule="atLeas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Date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0</w:t>
            </w:r>
            <w:r>
              <w:rPr>
                <w:rFonts w:ascii="Calibri" w:cs="Calibri" w:eastAsia="Calibri" w:hAnsi="Calibri" w:hint="default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>2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 xml:space="preserve">  </w:t>
            </w:r>
            <w:r>
              <w:rPr>
                <w:rFonts w:ascii="Calibri" w:cs="Calibri" w:eastAsia="Calibri" w:hAnsi="Calibri" w:hint="default"/>
                <w:b/>
                <w:color w:val="auto"/>
                <w:spacing w:val="0"/>
                <w:position w:val="0"/>
                <w:sz w:val="28"/>
                <w:shd w:val="clear" w:color="auto" w:fill="auto"/>
                <w:lang w:val="en-US"/>
              </w:rPr>
              <w:t xml:space="preserve">November </w:t>
            </w: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2023</w:t>
            </w:r>
          </w:p>
        </w:tc>
      </w:tr>
      <w:tr>
        <w:tblPrEx/>
        <w:trPr>
          <w:trHeight w:val="602" w:hRule="atLeas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 w:hint="default"/>
                <w:color w:val="auto"/>
                <w:spacing w:val="0"/>
                <w:position w:val="0"/>
                <w:lang w:val="en-US"/>
              </w:rPr>
            </w:pPr>
            <w:r>
              <w:rPr>
                <w:rFonts w:ascii="Calibri" w:cs="Calibri" w:eastAsia="Calibri" w:hAnsi="Calibri" w:hint="default"/>
                <w:color w:val="auto"/>
                <w:spacing w:val="0"/>
                <w:position w:val="0"/>
                <w:lang w:val="en-US"/>
              </w:rPr>
              <w:t>Team ID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keepNext w:val="false"/>
              <w:keepLines w:val="false"/>
              <w:widowControl/>
              <w:numPr>
                <w:ilvl w:val="0"/>
                <w:numId w:val="0"/>
              </w:numPr>
              <w:suppressLineNumbers w:val="false"/>
              <w:spacing w:before="0" w:beforeAutospacing="true" w:after="0" w:afterAutospacing="true"/>
              <w:rPr>
                <w:rFonts w:ascii="Calibri" w:cs="Calibri" w:eastAsia="Calibri" w:hAnsi="Calibri" w:hint="default"/>
                <w:spacing w:val="0"/>
                <w:position w:val="0"/>
              </w:rPr>
            </w:pPr>
            <w:r>
              <w:rPr>
                <w:rFonts w:ascii="Calibri" w:cs="Calibri" w:eastAsia="Calibri" w:hAnsi="Calibri" w:hint="default"/>
                <w:spacing w:val="0"/>
                <w:position w:val="0"/>
                <w:lang w:val="en-US"/>
              </w:rPr>
              <w:t>640AAC8D0F73F94A50848C53B09EC92D</w:t>
            </w:r>
          </w:p>
        </w:tc>
      </w:tr>
      <w:tr>
        <w:tblPrEx/>
        <w:trPr>
          <w:trHeight w:val="540" w:hRule="atLeast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Calibri" w:cs="Calibri" w:eastAsia="Calibri" w:hAnsi="Calibri"/>
                <w:color w:val="auto"/>
                <w:spacing w:val="0"/>
                <w:position w:val="0"/>
              </w:rPr>
            </w:pPr>
            <w:r>
              <w:rPr>
                <w:rFonts w:ascii="Calibri" w:cs="Calibri" w:eastAsia="Calibri" w:hAnsi="Calibri"/>
                <w:b/>
                <w:color w:val="auto"/>
                <w:spacing w:val="0"/>
                <w:position w:val="0"/>
                <w:sz w:val="28"/>
                <w:shd w:val="clear" w:color="auto" w:fill="auto"/>
              </w:rPr>
              <w:t>Project name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3"/>
              <w:keepNext w:val="false"/>
              <w:keepLines w:val="false"/>
              <w:widowControl/>
              <w:suppressLineNumbers w:val="false"/>
              <w:shd w:val="clear" w:color="auto" w:fill="ffffff"/>
              <w:spacing w:before="240" w:beforeAutospacing="false" w:after="120" w:afterAutospacing="false" w:lineRule="atLeast" w:line="456"/>
              <w:ind w:left="0" w:firstLine="0"/>
              <w:rPr>
                <w:rFonts w:ascii="Calibri" w:hAnsi="Calibri" w:hint="default"/>
                <w:spacing w:val="0"/>
                <w:position w:val="0"/>
              </w:rPr>
            </w:pPr>
            <w:r>
              <w:rPr>
                <w:rFonts w:ascii="Calibri" w:hAnsi="Calibri" w:hint="default"/>
                <w:spacing w:val="0"/>
                <w:position w:val="0"/>
                <w:lang w:val="en-US"/>
              </w:rPr>
              <w:t>Job Application Tracking System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8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Open Sans" w:cs="Open Sans" w:eastAsia="Open Sans" w:hAnsi="Open Sans" w:hint="default"/>
          <w:b/>
          <w:color w:val="35475c"/>
          <w:spacing w:val="0"/>
          <w:position w:val="0"/>
          <w:sz w:val="37"/>
          <w:shd w:val="clear" w:color="auto" w:fill="auto"/>
          <w:lang w:val="en-US"/>
        </w:rPr>
      </w:pPr>
      <w:r>
        <w:rPr>
          <w:rFonts w:ascii="Open Sans" w:cs="Open Sans" w:eastAsia="Open Sans" w:hAnsi="Open Sans" w:hint="default"/>
          <w:b/>
          <w:color w:val="35475c"/>
          <w:spacing w:val="0"/>
          <w:position w:val="0"/>
          <w:sz w:val="37"/>
          <w:shd w:val="clear" w:color="auto" w:fill="auto"/>
          <w:lang w:val="en-US"/>
        </w:rPr>
        <w:t>RECRUITING ASSITANCE FOR THE HR MANAGERS</w:t>
      </w:r>
    </w:p>
    <w:tbl>
      <w:tblPr>
        <w:tblStyle w:val="style105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1537"/>
        <w:gridCol w:w="1370"/>
        <w:gridCol w:w="1149"/>
        <w:gridCol w:w="1325"/>
        <w:gridCol w:w="1335"/>
      </w:tblGrid>
      <w:tr>
        <w:trPr>
          <w:trHeight w:val="1031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Problem statements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(ps)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 am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I'm trying to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59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But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59"/>
              <w:ind w:left="0" w:right="0" w:firstLine="0"/>
              <w:jc w:val="left"/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Because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59"/>
              <w:ind w:left="0" w:right="0" w:firstLine="0"/>
              <w:jc w:val="left"/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Which makes me feel</w:t>
            </w:r>
          </w:p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</w:p>
        </w:tc>
      </w:tr>
      <w:tr>
        <w:tblPrEx/>
        <w:trPr>
          <w:trHeight w:val="1058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Open Sans" w:cs="Open Sans" w:eastAsia="Open Sans" w:hAnsi="Open Sans" w:hint="default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Open Sans" w:cs="Open Sans" w:eastAsia="Open Sans" w:hAnsi="Open Sans" w:hint="default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Hire the people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59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Takes more time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To search in more websites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59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frustated</w:t>
            </w:r>
          </w:p>
        </w:tc>
      </w:tr>
      <w:tr>
        <w:tblPrEx/>
        <w:trPr>
          <w:trHeight w:val="300" w:hRule="atLeast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Ps-2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Open Sans" w:cs="Open Sans" w:eastAsia="Open Sans" w:hAnsi="Open Sans" w:hint="default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consumer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rFonts w:hint="default"/>
                <w:spacing w:val="0"/>
                <w:position w:val="0"/>
                <w:sz w:val="22"/>
                <w:lang w:val="en-US"/>
              </w:rPr>
            </w:pPr>
            <w:r>
              <w:rPr>
                <w:rFonts w:ascii="Open Sans" w:cs="Open Sans" w:eastAsia="Open Sans" w:hAnsi="Open Sans" w:hint="default"/>
                <w:b/>
                <w:color w:val="35475c"/>
                <w:spacing w:val="0"/>
                <w:position w:val="0"/>
                <w:sz w:val="22"/>
                <w:shd w:val="clear" w:color="auto" w:fill="auto"/>
                <w:lang w:val="en-US"/>
              </w:rPr>
              <w:t>To contact with hr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Changed for different cases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Create some confusions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>
            <w:pPr>
              <w:pStyle w:val="style0"/>
              <w:spacing w:before="0" w:after="0" w:lineRule="auto" w:line="240"/>
              <w:ind w:left="0" w:righ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Open Sans" w:cs="Open Sans" w:eastAsia="Open Sans" w:hAnsi="Open Sans"/>
                <w:b/>
                <w:color w:val="35475c"/>
                <w:spacing w:val="0"/>
                <w:position w:val="0"/>
                <w:sz w:val="22"/>
                <w:shd w:val="clear" w:color="auto" w:fill="auto"/>
              </w:rPr>
              <w:t>Confused state</w:t>
            </w:r>
          </w:p>
        </w:tc>
      </w:tr>
    </w:tbl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b/>
          <w:color w:val="auto"/>
          <w:spacing w:val="0"/>
          <w:position w:val="0"/>
          <w:sz w:val="24"/>
          <w:shd w:val="clear" w:color="auto" w:fill="auto"/>
        </w:rPr>
      </w:pP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p>
      <w:pPr>
        <w:pStyle w:val="style0"/>
        <w:spacing w:before="0" w:after="160" w:lineRule="auto" w:line="240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  <w:r>
        <w:rPr>
          <w:sz w:val="21"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26" name="Rounded 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876300"/>
                        </a:xfrm>
                        <a:prstGeom prst="roundRect"/>
                        <a:solidFill>
                          <a:srgbClr val="4ce1ea"/>
                        </a:solidFill>
                        <a:ln cmpd="sng" cap="flat" w="25400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6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Hire the people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6" arcsize="0.16666667," fillcolor="#4ce1ea" stroked="t" style="position:absolute;margin-left:105.4pt;margin-top:20.55pt;width:72.6pt;height:69.0pt;z-index:6;mso-position-horizontal-relative:text;mso-position-vertical-relative:text;mso-width-relative:page;mso-height-relative:page;mso-wrap-distance-left:0.0pt;mso-wrap-distance-right:0.0pt;visibility:visible;v-text-anchor:middle;">
                <v:stroke color="#366092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Hire the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27" name="Rounded 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876300"/>
                        </a:xfrm>
                        <a:prstGeom prst="roundRect"/>
                        <a:solidFill>
                          <a:srgbClr val="4ce1ea"/>
                        </a:solidFill>
                        <a:ln cmpd="sng" cap="flat" w="25400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7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cs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cs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Takes more time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7" arcsize="0.16666667," fillcolor="#4ce1ea" stroked="t" style="position:absolute;margin-left:188.2pt;margin-top:20.55pt;width:72.6pt;height:69.0pt;z-index:3;mso-position-horizontal-relative:text;mso-position-vertical-relative:text;mso-width-relative:page;mso-height-relative:page;mso-wrap-distance-left:0.0pt;mso-wrap-distance-right:0.0pt;visibility:visible;v-text-anchor:middle;">
                <v:stroke color="#366092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" w:cs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cs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Takes more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l="12700" t="12700" r="25400" b="25400"/>
                <wp:wrapNone/>
                <wp:docPr id="1028" name="Rounded Rectangle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876300"/>
                        </a:xfrm>
                        <a:prstGeom prst="roundRect"/>
                        <a:solidFill>
                          <a:srgbClr val="4ce1ea"/>
                        </a:solidFill>
                        <a:ln cmpd="sng" cap="flat" w="25400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8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8" arcsize="0.16666667," fillcolor="#4ce1ea" stroked="t" style="position:absolute;margin-left:274.6pt;margin-top:21.75pt;width:72.6pt;height:69.0pt;z-index:4;mso-position-horizontal-relative:text;mso-position-vertical-relative:text;mso-width-relative:page;mso-height-relative:page;mso-wrap-distance-left:0.0pt;mso-wrap-distance-right:0.0pt;visibility:visible;v-text-anchor:middle;">
                <v:stroke color="#366092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To search in more websites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l="12700" t="12700" r="25400" b="25400"/>
                <wp:wrapNone/>
                <wp:docPr id="1029" name="Rounded Rectangle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876300"/>
                        </a:xfrm>
                        <a:prstGeom prst="roundRect"/>
                        <a:solidFill>
                          <a:srgbClr val="4ce1ea"/>
                        </a:solidFill>
                        <a:ln cmpd="sng" cap="flat" w="25400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29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Cambria" w:hAnsi="Cambria" w:hint="default"/>
                                <w:b/>
                                <w:bCs/>
                                <w:color w:val="000000"/>
                                <w:sz w:val="22"/>
                                <w:szCs w:val="22"/>
                                <w:lang w:val="en-US"/>
                              </w:rPr>
                              <w:t>Frustated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29" arcsize="0.16666667," fillcolor="#4ce1ea" stroked="t" style="position:absolute;margin-left:359.8pt;margin-top:19.35pt;width:72.6pt;height:69.0pt;z-index:5;mso-position-horizontal-relative:text;mso-position-vertical-relative:text;mso-width-relative:page;mso-height-relative:page;mso-wrap-distance-left:0.0pt;mso-wrap-distance-right:0.0pt;visibility:visible;v-text-anchor:middle;">
                <v:stroke color="#366092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Cambria" w:hAnsi="Cambria" w:hint="default"/>
                          <w:b/>
                          <w:bCs/>
                          <w:color w:val="000000"/>
                          <w:sz w:val="22"/>
                          <w:szCs w:val="22"/>
                          <w:lang w:val="en-US"/>
                        </w:rPr>
                        <w:t>Frustated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134620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30" name="Rounded 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922020" cy="876300"/>
                        </a:xfrm>
                        <a:prstGeom prst="roundRect"/>
                        <a:solidFill>
                          <a:srgbClr val="4ce1ea"/>
                        </a:solidFill>
                        <a:ln cmpd="sng" cap="flat" w="25400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 id="1030">
                        <w:txbxContent>
                          <w:p>
                            <w:pPr>
                              <w:pStyle w:val="style0"/>
                              <w:jc w:val="center"/>
                              <w:rPr>
                                <w:rFonts w:ascii="Times New Roman" w:cs="Times New Roman" w:hAnsi="Times New Roman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cs="Times New Roman" w:hAnsi="Times New Roman" w:hint="default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en-US"/>
                              </w:rPr>
                              <w:t>HR</w:t>
                            </w:r>
                          </w:p>
                        </w:txbxContent>
                      </wps:txbx>
                      <wps:bodyPr lIns="91440" rIns="91440" tIns="45720" bIns="45720" vert="horz" anchor="ctr" wrap="square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030" arcsize="0.16666667," fillcolor="#4ce1ea" stroked="t" style="position:absolute;margin-left:10.6pt;margin-top:20.55pt;width:72.6pt;height:69.0pt;z-index:2;mso-position-horizontal-relative:text;mso-position-vertical-relative:text;mso-width-relative:page;mso-height-relative:page;mso-wrap-distance-left:0.0pt;mso-wrap-distance-right:0.0pt;visibility:visible;v-text-anchor:middle;">
                <v:stroke color="#366092" weight="2.0pt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>
                          <w:rFonts w:ascii="Times New Roman" w:cs="Times New Roman" w:hAnsi="Times New Roman" w:hint="defaul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cs="Times New Roman" w:hAnsi="Times New Roman" w:hint="default"/>
                          <w:b/>
                          <w:bCs/>
                          <w:color w:val="000000"/>
                          <w:sz w:val="24"/>
                          <w:szCs w:val="24"/>
                          <w:lang w:val="en-US"/>
                        </w:rPr>
                        <w:t>HR</w:t>
                      </w:r>
                    </w:p>
                  </w:txbxContent>
                </v:textbox>
              </v:roundrect>
            </w:pict>
          </mc:Fallback>
        </mc:AlternateContent>
      </w:r>
      <w:r>
        <w:rPr/>
      </w:r>
      <w:r/>
      <w:r>
        <w:rPr/>
      </w:r>
      <w:r>
        <w:rPr/>
        <w:object>
          <v:shape id="1031" type="#_x0000_t75" filled="f" stroked="t" style="margin-left:0.0pt;margin-top:0.0pt;width:437.35pt;height:97.2pt;mso-wrap-distance-left:0.0pt;mso-wrap-distance-right:0.0pt;visibility:visible;">
            <w10:anchorlock/>
            <v:imagedata r:id="rId2" embosscolor="white" o:title="1255309691683533725393"/>
            <v:stroke weight="1.0pt"/>
            <o:lock aspectratio="true" v:ext="view"/>
            <v:fill/>
          </v:shape>
          <o:OLEObject Type="EMBED" ProgID="Package" ShapeID="1031" DrawAspect="Content" ObjectID="0" r:id="rId3"/>
        </w:object>
      </w:r>
      <w:r>
        <w:rPr/>
      </w:r>
    </w:p>
    <w:p>
      <w:pPr>
        <w:pStyle w:val="style0"/>
        <w:spacing w:before="0" w:after="160" w:lineRule="auto" w:line="259"/>
        <w:ind w:left="0" w:right="0" w:firstLine="0"/>
        <w:jc w:val="left"/>
        <w:rPr>
          <w:rFonts w:ascii="Calibri" w:cs="Calibri" w:eastAsia="Calibri" w:hAnsi="Calibri"/>
          <w:color w:val="auto"/>
          <w:spacing w:val="0"/>
          <w:position w:val="0"/>
          <w:sz w:val="22"/>
          <w:shd w:val="clear" w:color="auto" w:fill="auto"/>
        </w:rPr>
      </w:pPr>
    </w:p>
    <w:sectPr>
      <w:pgSz w:w="11907" w:h="16839" w:orient="portrait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4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SimSun"/>
    <w:panose1 w:val="02010600030001010101"/>
    <w:charset w:val="86"/>
    <w:family w:val="auto"/>
    <w:pitch w:val="default"/>
    <w:sig w:usb0="00000003" w:usb1="288F0000" w:usb2="00000006" w:usb3="00000000" w:csb0="00040001" w:csb1="00000000"/>
  </w:font>
  <w:font w:name="Arial">
    <w:altName w:val="Arial"/>
    <w:panose1 w:val="020b06040200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0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Courier New"/>
    <w:panose1 w:val="02070309020002020404"/>
    <w:charset w:val="00"/>
    <w:family w:val="modern"/>
    <w:pitch w:val="default"/>
    <w:sig w:usb0="E0002EFF" w:usb1="C0007843" w:usb2="00000009" w:usb3="00000000" w:csb0="400001FF" w:csb1="FFFF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altName w:val="Calibri"/>
    <w:panose1 w:val="020f0502020002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xi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Evermore Ming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Segoe Print"/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Microsoft YaHei"/>
    <w:panose1 w:val="020b0503020002020204"/>
    <w:charset w:val="86"/>
    <w:family w:val="auto"/>
    <w:pitch w:val="default"/>
    <w:sig w:usb0="80000287" w:usb1="2ACF3C50" w:usb2="00000016" w:usb3="00000000" w:csb0="0004001F" w:csb1="00000000"/>
  </w:font>
  <w:font w:name="Cambria">
    <w:altName w:val="Cambria"/>
    <w:panose1 w:val="02040503050004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HorizontalSpacing w:val="105"/>
  <w:drawingGridVerticalSpacing w:val="156"/>
  <w:displayHorizontalDrawingGridEvery w:val="1"/>
  <w:displayVerticalDrawingGridEvery w:val="1"/>
  <w:noPunctuationKerning/>
  <w:compat>
    <w:spaceForUL/>
    <w:doNotExpandShiftReturn/>
    <w:doNotWrapTextWithPunct/>
    <w:doNotUseEastAsianBreakRules/>
    <w:growAutofit/>
    <w:doNotUseIndentAsNumberingTabStop/>
    <w:compatSetting w:name="compatibilityMode" w:uri="http://schemas.microsoft.com/office/word" w:val="14"/>
  </w:compat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SimSun" w:hAnsi="Times New Roman"/>
      </w:rPr>
    </w:rPrDefault>
    <w:pPrDefault>
      <w:pPr/>
    </w:pPrDefault>
  </w:docDefaults>
  <w:style w:type="paragraph" w:default="1" w:styleId="style0">
    <w:name w:val="Normal"/>
    <w:next w:val="style0"/>
    <w:uiPriority w:val="0"/>
    <w:pPr>
      <w:widowControl w:val="false"/>
      <w:spacing w:lineRule="auto" w:line="240"/>
      <w:jc w:val="both"/>
    </w:pPr>
    <w:rPr>
      <w:rFonts w:ascii="Droid Sans" w:cs="Times New Roman" w:eastAsia="Droid Sans" w:hAnsi="Times New Roman"/>
      <w:kern w:val="2"/>
      <w:sz w:val="21"/>
      <w:szCs w:val="21"/>
      <w:lang w:val="en-US" w:bidi="ar-SA" w:eastAsia="zh-CN"/>
    </w:rPr>
  </w:style>
  <w:style w:type="paragraph" w:styleId="style1">
    <w:name w:val="heading 1"/>
    <w:basedOn w:val="style0"/>
    <w:next w:val="style0"/>
    <w:qFormat/>
    <w:uiPriority w:val="0"/>
    <w:pPr>
      <w:keepNext/>
      <w:keepLines/>
      <w:spacing w:before="340" w:after="330" w:lineRule="auto" w:line="578"/>
      <w:outlineLvl w:val="0"/>
    </w:pPr>
    <w:rPr>
      <w:b/>
      <w:bCs/>
      <w:kern w:val="44"/>
      <w:sz w:val="44"/>
    </w:rPr>
  </w:style>
  <w:style w:type="paragraph" w:styleId="style2">
    <w:name w:val="heading 2"/>
    <w:basedOn w:val="style0"/>
    <w:next w:val="style0"/>
    <w:uiPriority w:val="0"/>
    <w:pPr>
      <w:keepNext/>
      <w:keepLines/>
      <w:spacing w:before="260" w:after="260" w:lineRule="auto" w:line="415"/>
      <w:outlineLvl w:val="1"/>
    </w:pPr>
    <w:rPr>
      <w:rFonts w:ascii="Luxi Sans" w:eastAsia="Evermore Ming" w:hAnsi="Luxi Sans"/>
      <w:b/>
      <w:sz w:val="32"/>
    </w:rPr>
  </w:style>
  <w:style w:type="paragraph" w:styleId="style3">
    <w:name w:val="heading 3"/>
    <w:basedOn w:val="style0"/>
    <w:next w:val="style0"/>
    <w:uiPriority w:val="0"/>
    <w:pPr>
      <w:keepNext/>
      <w:keepLines/>
      <w:spacing w:before="260" w:after="260" w:lineRule="auto" w:line="415"/>
      <w:outlineLvl w:val="2"/>
    </w:pPr>
    <w:rPr>
      <w:b/>
      <w:sz w:val="32"/>
    </w:rPr>
  </w:style>
  <w:style w:type="character" w:default="1" w:styleId="style65">
    <w:name w:val="Default Paragraph Font"/>
    <w:next w:val="style65"/>
    <w:qFormat/>
    <w:uiPriority w:val="0"/>
  </w:style>
  <w:style w:type="table" w:default="1" w:styleId="style105">
    <w:name w:val="Normal Table"/>
    <w:next w:val="style105"/>
    <w:qFormat/>
    <w:uiPriority w:val="0"/>
    <w:pPr/>
    <w:rPr/>
    <w:tblPr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0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wmf"/><Relationship Id="rId3" Type="http://schemas.openxmlformats.org/officeDocument/2006/relationships/oleObject" Target="embeddings/oleObject1.bin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Normal.eit</Template>
  <TotalTime>13</TotalTime>
  <Words>81</Words>
  <Pages>2</Pages>
  <Characters>436</Characters>
  <Application>WPS Office</Application>
  <Paragraphs>52</Paragraphs>
  <ScaleCrop>false</ScaleCrop>
  <LinksUpToDate>false</LinksUpToDate>
  <CharactersWithSpaces>587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2023-11-02T12:50:09Z</dcterms:created>
  <dc:creator>kirut</dc:creator>
  <lastModifiedBy>M2006C3LI</lastModifiedBy>
  <dcterms:modified xsi:type="dcterms:W3CDTF">2023-11-03T15:59:10Z</dcterms:modified>
  <revision>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